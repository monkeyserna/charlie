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30E" w:rsidRDefault="008931F9">
      <w:pPr>
        <w:pStyle w:val="Puesto"/>
        <w:rPr>
          <w:rFonts w:ascii="Calibri Light" w:hAnsi="Calibri Light"/>
          <w:noProof/>
          <w:color w:val="000000"/>
        </w:rPr>
      </w:pPr>
      <w:r>
        <w:rPr>
          <w:rFonts w:ascii="Calibri Light" w:hAnsi="Calibri Light"/>
          <w:noProof/>
          <w:color w:val="000000"/>
        </w:rPr>
        <w:t xml:space="preserve">Sistemas Informáticos. </w:t>
      </w:r>
    </w:p>
    <w:p w:rsidR="003C69EC" w:rsidRDefault="008931F9">
      <w:pPr>
        <w:pStyle w:val="Puesto"/>
        <w:rPr>
          <w:rFonts w:ascii="Calibri Light" w:hAnsi="Calibri Light"/>
          <w:noProof/>
          <w:color w:val="000000"/>
        </w:rPr>
      </w:pPr>
      <w:r>
        <w:rPr>
          <w:rFonts w:ascii="Calibri Light" w:hAnsi="Calibri Light"/>
          <w:noProof/>
          <w:color w:val="000000"/>
        </w:rPr>
        <w:t xml:space="preserve">Propuesta de proyecto. </w:t>
      </w:r>
    </w:p>
    <w:p w:rsidR="001C230E" w:rsidRPr="001C230E" w:rsidRDefault="001C230E" w:rsidP="001C230E">
      <w:pPr>
        <w:jc w:val="right"/>
      </w:pPr>
      <w:r>
        <w:t>Por Arturo Serna León</w:t>
      </w:r>
    </w:p>
    <w:p w:rsidR="003C69EC" w:rsidRPr="000E72EE" w:rsidRDefault="008931F9">
      <w:pPr>
        <w:pStyle w:val="Ttulo1"/>
        <w:rPr>
          <w:noProof/>
        </w:rPr>
      </w:pPr>
      <w:r>
        <w:rPr>
          <w:rFonts w:ascii="Calibri Light" w:hAnsi="Calibri Light"/>
          <w:noProof/>
          <w:color w:val="000000"/>
        </w:rPr>
        <w:t>RESUMEN</w:t>
      </w:r>
    </w:p>
    <w:p w:rsidR="004663FD" w:rsidRDefault="00A26BC4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>Mi</w:t>
      </w:r>
      <w:r w:rsidR="00A97EAC">
        <w:rPr>
          <w:rFonts w:ascii="Calibri" w:hAnsi="Calibri"/>
          <w:noProof/>
        </w:rPr>
        <w:t xml:space="preserve"> propuesta consiste en construir un </w:t>
      </w:r>
      <w:r w:rsidR="00D611C9">
        <w:rPr>
          <w:rFonts w:ascii="Calibri" w:hAnsi="Calibri"/>
          <w:noProof/>
        </w:rPr>
        <w:t>vehí</w:t>
      </w:r>
      <w:r w:rsidR="00A97EAC" w:rsidRPr="00ED20FB">
        <w:rPr>
          <w:rFonts w:ascii="Calibri" w:hAnsi="Calibri"/>
          <w:noProof/>
        </w:rPr>
        <w:t>culo</w:t>
      </w:r>
      <w:r w:rsidR="00A97EAC">
        <w:rPr>
          <w:rFonts w:ascii="Calibri" w:hAnsi="Calibri"/>
          <w:noProof/>
        </w:rPr>
        <w:t xml:space="preserve"> con dos motores capaz de ser dirigido </w:t>
      </w:r>
      <w:r w:rsidR="00ED20FB">
        <w:rPr>
          <w:rFonts w:ascii="Calibri" w:hAnsi="Calibri"/>
          <w:noProof/>
        </w:rPr>
        <w:t>desde un PC, un móvil o una tablet.</w:t>
      </w:r>
      <w:bookmarkStart w:id="0" w:name="_GoBack"/>
      <w:bookmarkEnd w:id="0"/>
    </w:p>
    <w:p w:rsidR="00A97EAC" w:rsidRDefault="00A97EAC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 xml:space="preserve">Para la elaboración de este proyecto se utilizará </w:t>
      </w:r>
      <w:r w:rsidR="002B6F91">
        <w:rPr>
          <w:rFonts w:ascii="Calibri" w:hAnsi="Calibri"/>
          <w:noProof/>
        </w:rPr>
        <w:t>entre otras cosas, un</w:t>
      </w:r>
      <w:r w:rsidR="001C230E">
        <w:rPr>
          <w:rFonts w:ascii="Calibri" w:hAnsi="Calibri"/>
          <w:noProof/>
        </w:rPr>
        <w:t>a</w:t>
      </w:r>
      <w:r w:rsidR="002B6F91">
        <w:rPr>
          <w:rFonts w:ascii="Calibri" w:hAnsi="Calibri"/>
          <w:noProof/>
        </w:rPr>
        <w:t xml:space="preserve"> placa Arduino y una Raspberry PI.</w:t>
      </w:r>
    </w:p>
    <w:p w:rsidR="002B6F91" w:rsidRDefault="00ED20FB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>La</w:t>
      </w:r>
      <w:r w:rsidR="002B6F91">
        <w:rPr>
          <w:rFonts w:ascii="Calibri" w:hAnsi="Calibri"/>
          <w:noProof/>
        </w:rPr>
        <w:t xml:space="preserve"> Raspberry PI </w:t>
      </w:r>
      <w:r>
        <w:rPr>
          <w:rFonts w:ascii="Calibri" w:hAnsi="Calibri"/>
          <w:noProof/>
        </w:rPr>
        <w:t>hará</w:t>
      </w:r>
      <w:r w:rsidR="002B6F91">
        <w:rPr>
          <w:rFonts w:ascii="Calibri" w:hAnsi="Calibri"/>
          <w:noProof/>
        </w:rPr>
        <w:t xml:space="preserve"> de servidor. Esta placa alojará una web que permitirá a los distintos dispositivos controlar el vehículo. Cuando reciba algún comando, será la Raspberry quien lo enviará a la placa Arduino.</w:t>
      </w:r>
    </w:p>
    <w:p w:rsidR="001C230E" w:rsidRDefault="00A26BC4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>Cuando la</w:t>
      </w:r>
      <w:r w:rsidR="00ED20FB">
        <w:rPr>
          <w:rFonts w:ascii="Calibri" w:hAnsi="Calibri"/>
          <w:noProof/>
        </w:rPr>
        <w:t xml:space="preserve"> placa A</w:t>
      </w:r>
      <w:r w:rsidR="002B6F91">
        <w:rPr>
          <w:rFonts w:ascii="Calibri" w:hAnsi="Calibri"/>
          <w:noProof/>
        </w:rPr>
        <w:t xml:space="preserve">rduino </w:t>
      </w:r>
      <w:r>
        <w:rPr>
          <w:rFonts w:ascii="Calibri" w:hAnsi="Calibri"/>
          <w:noProof/>
        </w:rPr>
        <w:t xml:space="preserve">reciba </w:t>
      </w:r>
      <w:r w:rsidR="002B6F91">
        <w:rPr>
          <w:rFonts w:ascii="Calibri" w:hAnsi="Calibri"/>
          <w:noProof/>
        </w:rPr>
        <w:t xml:space="preserve">el comando </w:t>
      </w:r>
      <w:r>
        <w:rPr>
          <w:rFonts w:ascii="Calibri" w:hAnsi="Calibri"/>
          <w:noProof/>
        </w:rPr>
        <w:t xml:space="preserve">(dirección </w:t>
      </w:r>
      <w:r w:rsidR="002B6F91">
        <w:rPr>
          <w:rFonts w:ascii="Calibri" w:hAnsi="Calibri"/>
          <w:noProof/>
        </w:rPr>
        <w:t>y la velocidad</w:t>
      </w:r>
      <w:r>
        <w:rPr>
          <w:rFonts w:ascii="Calibri" w:hAnsi="Calibri"/>
          <w:noProof/>
        </w:rPr>
        <w:t>), traducirá esta información</w:t>
      </w:r>
      <w:r w:rsidR="002B6F91">
        <w:rPr>
          <w:rFonts w:ascii="Calibri" w:hAnsi="Calibri"/>
          <w:noProof/>
        </w:rPr>
        <w:t xml:space="preserve"> al formato específico de la placa GoShield GR y sus motores, que son los que realizarán el movimiento del vehículo.</w:t>
      </w:r>
    </w:p>
    <w:p w:rsidR="008931F9" w:rsidRDefault="008931F9" w:rsidP="008931F9">
      <w:pPr>
        <w:pStyle w:val="Ttulo1"/>
        <w:rPr>
          <w:noProof/>
        </w:rPr>
      </w:pPr>
      <w:r>
        <w:rPr>
          <w:noProof/>
        </w:rPr>
        <w:t>Objetivos</w:t>
      </w:r>
    </w:p>
    <w:p w:rsidR="001C230E" w:rsidRDefault="001C230E" w:rsidP="001C230E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>Los objetivos principales asociados a este proyecto son los siguientes:</w:t>
      </w:r>
    </w:p>
    <w:p w:rsidR="001C230E" w:rsidRDefault="001C230E" w:rsidP="001C230E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>Por una parte, es necesario crear una interfaz web que permita establecer una comunicación entre el veh</w:t>
      </w:r>
      <w:r w:rsidR="00D611C9">
        <w:rPr>
          <w:rFonts w:ascii="Calibri" w:hAnsi="Calibri"/>
          <w:noProof/>
        </w:rPr>
        <w:t>í</w:t>
      </w:r>
      <w:r>
        <w:rPr>
          <w:rFonts w:ascii="Calibri" w:hAnsi="Calibri"/>
          <w:noProof/>
        </w:rPr>
        <w:t>culo y el dispositivo que lo controla.  Para ello, se realizará una página web con una interfaz amigable que realice esta comunicación.</w:t>
      </w:r>
    </w:p>
    <w:p w:rsidR="001C230E" w:rsidRDefault="001C230E" w:rsidP="001C230E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 xml:space="preserve">Otro objetivo es montar sobre </w:t>
      </w:r>
      <w:r w:rsidR="00B04EF5">
        <w:rPr>
          <w:rFonts w:ascii="Calibri" w:hAnsi="Calibri"/>
          <w:noProof/>
        </w:rPr>
        <w:t>una Raspberry PI</w:t>
      </w:r>
      <w:r w:rsidR="00B04EF5">
        <w:rPr>
          <w:rFonts w:ascii="Calibri" w:hAnsi="Calibri"/>
          <w:noProof/>
        </w:rPr>
        <w:t xml:space="preserve"> </w:t>
      </w:r>
      <w:r>
        <w:rPr>
          <w:rFonts w:ascii="Calibri" w:hAnsi="Calibri"/>
          <w:noProof/>
        </w:rPr>
        <w:t>el servidor que aloje la web. También será necesario instalar un módulo WiFi que permita la comunicación con el dispositivo.</w:t>
      </w:r>
    </w:p>
    <w:p w:rsidR="001C230E" w:rsidRDefault="001C230E" w:rsidP="001C230E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>Por otra parte está la programación de la placa Arduino, que tendrá que recibir órdenes de la Raspberry PI y enviarlas a los motores conectados a la placa GoShieldGR.</w:t>
      </w:r>
    </w:p>
    <w:p w:rsidR="001C230E" w:rsidRPr="00ED20FB" w:rsidRDefault="00ED20FB" w:rsidP="001C230E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>También será necesario establecer una forma de comunicación entre la placa Arduino y la Raspberry.</w:t>
      </w:r>
    </w:p>
    <w:p w:rsidR="001C230E" w:rsidRPr="001C230E" w:rsidRDefault="001C230E" w:rsidP="001C230E">
      <w:r>
        <w:t>En resumen, los objetivos son los siguientes:</w:t>
      </w:r>
    </w:p>
    <w:p w:rsidR="00ED20FB" w:rsidRDefault="002B6F91" w:rsidP="00ED20FB">
      <w:pPr>
        <w:pStyle w:val="Prrafodelista"/>
        <w:numPr>
          <w:ilvl w:val="0"/>
          <w:numId w:val="13"/>
        </w:numPr>
      </w:pPr>
      <w:r>
        <w:t>Crear una interfaz web</w:t>
      </w:r>
      <w:r w:rsidR="001C230E">
        <w:t xml:space="preserve"> amigable</w:t>
      </w:r>
      <w:r>
        <w:t xml:space="preserve"> que controle el vehículo.</w:t>
      </w:r>
    </w:p>
    <w:p w:rsidR="008931F9" w:rsidRDefault="00B04EF5" w:rsidP="00F41ADE">
      <w:pPr>
        <w:pStyle w:val="Prrafodelista"/>
        <w:numPr>
          <w:ilvl w:val="0"/>
          <w:numId w:val="13"/>
        </w:numPr>
      </w:pPr>
      <w:r>
        <w:t>Montar</w:t>
      </w:r>
      <w:r w:rsidR="00F41ADE">
        <w:t xml:space="preserve"> un servidor sobre </w:t>
      </w:r>
      <w:r>
        <w:t>una Raspberry PI</w:t>
      </w:r>
      <w:r w:rsidR="00F41ADE">
        <w:t>.</w:t>
      </w:r>
    </w:p>
    <w:p w:rsidR="004663FD" w:rsidRDefault="00B04EF5" w:rsidP="004663FD">
      <w:pPr>
        <w:pStyle w:val="Prrafodelista"/>
        <w:numPr>
          <w:ilvl w:val="0"/>
          <w:numId w:val="13"/>
        </w:numPr>
      </w:pPr>
      <w:r>
        <w:t>P</w:t>
      </w:r>
      <w:r w:rsidR="004663FD">
        <w:t xml:space="preserve">rogramar en Arduino un controlador de motores </w:t>
      </w:r>
      <w:r w:rsidR="00A26BC4">
        <w:t>con</w:t>
      </w:r>
      <w:r w:rsidR="004663FD">
        <w:t xml:space="preserve"> velocidad variable</w:t>
      </w:r>
      <w:r w:rsidR="00A26BC4">
        <w:t>.</w:t>
      </w:r>
    </w:p>
    <w:p w:rsidR="004663FD" w:rsidRPr="00ED20FB" w:rsidRDefault="00B04EF5" w:rsidP="00ED20FB">
      <w:pPr>
        <w:pStyle w:val="Prrafodelista"/>
        <w:numPr>
          <w:ilvl w:val="0"/>
          <w:numId w:val="13"/>
        </w:numPr>
      </w:pPr>
      <w:r>
        <w:t>Establecer una forma de comunicación entre</w:t>
      </w:r>
      <w:r w:rsidR="00ED20FB" w:rsidRPr="00ED20FB">
        <w:t xml:space="preserve"> una placa Arduino con una Raspberry</w:t>
      </w:r>
      <w:r w:rsidR="004663FD">
        <w:br w:type="page"/>
      </w:r>
    </w:p>
    <w:p w:rsidR="004663FD" w:rsidRDefault="00ED20FB" w:rsidP="004663FD">
      <w:pPr>
        <w:pStyle w:val="Ttulo1"/>
      </w:pPr>
      <w:r>
        <w:lastRenderedPageBreak/>
        <w:t>Ejemplo</w:t>
      </w:r>
      <w:r w:rsidR="004663FD">
        <w:t xml:space="preserve"> Gráfico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244"/>
      </w:tblGrid>
      <w:tr w:rsidR="00A97EAC" w:rsidTr="00F41ADE">
        <w:tc>
          <w:tcPr>
            <w:tcW w:w="4106" w:type="dxa"/>
          </w:tcPr>
          <w:p w:rsidR="00A97EAC" w:rsidRDefault="00A97EAC" w:rsidP="00A97EAC">
            <w:r>
              <w:rPr>
                <w:noProof/>
                <w:lang w:eastAsia="es-ES"/>
              </w:rPr>
              <w:drawing>
                <wp:inline distT="0" distB="0" distL="0" distR="0" wp14:anchorId="0D8D299B" wp14:editId="7B81E8BC">
                  <wp:extent cx="1567572" cy="1133475"/>
                  <wp:effectExtent l="0" t="0" r="0" b="0"/>
                  <wp:docPr id="6" name="Imagen 6" descr="C:\Users\monkey lion\Dropbox\Asignaturas\SI\tablet computer pho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onkey lion\Dropbox\Asignaturas\SI\tablet computer pho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5084" cy="1146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A97EAC" w:rsidRDefault="00A97EAC" w:rsidP="00A97EAC"/>
          <w:p w:rsidR="00F41ADE" w:rsidRDefault="00F41ADE" w:rsidP="00A26BC4"/>
          <w:p w:rsidR="00A97EAC" w:rsidRDefault="00A97EAC" w:rsidP="00A26BC4">
            <w:r>
              <w:t xml:space="preserve">Un dispositivo </w:t>
            </w:r>
            <w:r w:rsidR="00A26BC4">
              <w:t>se conecta a la web de la Raspberry PI, y</w:t>
            </w:r>
            <w:r>
              <w:t xml:space="preserve"> envía el comando </w:t>
            </w:r>
            <w:r w:rsidRPr="00A97EAC">
              <w:rPr>
                <w:i/>
              </w:rPr>
              <w:t>Avanzar</w:t>
            </w:r>
            <w:r>
              <w:t xml:space="preserve"> con velocidad 50% </w:t>
            </w:r>
          </w:p>
        </w:tc>
      </w:tr>
      <w:tr w:rsidR="00A97EAC" w:rsidTr="00F41ADE">
        <w:tc>
          <w:tcPr>
            <w:tcW w:w="4106" w:type="dxa"/>
          </w:tcPr>
          <w:p w:rsidR="00A97EAC" w:rsidRDefault="00A97EAC" w:rsidP="00A97EAC">
            <w:r>
              <w:rPr>
                <w:noProof/>
                <w:lang w:eastAsia="es-ES"/>
              </w:rPr>
              <w:drawing>
                <wp:inline distT="0" distB="0" distL="0" distR="0" wp14:anchorId="1A690CCF" wp14:editId="4B1D2CCD">
                  <wp:extent cx="1618024" cy="1704975"/>
                  <wp:effectExtent l="0" t="0" r="1270" b="0"/>
                  <wp:docPr id="5" name="Imagen 5" descr="C:\Users\monkey lion\Dropbox\Asignaturas\SI\w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onkey lion\Dropbox\Asignaturas\SI\w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874" cy="1724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F41ADE" w:rsidRDefault="00F41ADE" w:rsidP="00A97EAC"/>
          <w:p w:rsidR="00F41ADE" w:rsidRDefault="00F41ADE" w:rsidP="00A97EAC"/>
          <w:p w:rsidR="00F41ADE" w:rsidRDefault="00F41ADE" w:rsidP="00A97EAC"/>
          <w:p w:rsidR="00F41ADE" w:rsidRDefault="00F41ADE" w:rsidP="00A97EAC"/>
          <w:p w:rsidR="00A97EAC" w:rsidRDefault="00A97EAC" w:rsidP="00DC102F">
            <w:r>
              <w:t xml:space="preserve">El módulo </w:t>
            </w:r>
            <w:r w:rsidR="00A26BC4">
              <w:t>WiFi</w:t>
            </w:r>
            <w:r>
              <w:t xml:space="preserve"> de la Raspberry PI </w:t>
            </w:r>
            <w:r w:rsidR="00DC102F">
              <w:t>permite la comunicación en red inalámbrica</w:t>
            </w:r>
            <w:r>
              <w:t>.</w:t>
            </w:r>
          </w:p>
        </w:tc>
      </w:tr>
      <w:tr w:rsidR="00A97EAC" w:rsidTr="00F41ADE">
        <w:tc>
          <w:tcPr>
            <w:tcW w:w="4106" w:type="dxa"/>
          </w:tcPr>
          <w:p w:rsidR="00A97EAC" w:rsidRDefault="00A97EAC" w:rsidP="00A97EAC">
            <w:r>
              <w:rPr>
                <w:noProof/>
                <w:lang w:eastAsia="es-ES"/>
              </w:rPr>
              <w:drawing>
                <wp:inline distT="0" distB="0" distL="0" distR="0" wp14:anchorId="5279AC45" wp14:editId="20D2AFC1">
                  <wp:extent cx="1647267" cy="2453209"/>
                  <wp:effectExtent l="0" t="2858" r="7303" b="7302"/>
                  <wp:docPr id="3" name="Imagen 3" descr="C:\Users\monkey lion\Dropbox\Asignaturas\SI\Raspberry-Pi-model-B-512MB-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onkey lion\Dropbox\Asignaturas\SI\Raspberry-Pi-model-B-512MB-ra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27" r="15225"/>
                          <a:stretch/>
                        </pic:blipFill>
                        <pic:spPr bwMode="auto">
                          <a:xfrm rot="16200000">
                            <a:off x="0" y="0"/>
                            <a:ext cx="1659376" cy="2471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F41ADE" w:rsidRDefault="00F41ADE" w:rsidP="00A26BC4"/>
          <w:p w:rsidR="00F41ADE" w:rsidRDefault="00F41ADE" w:rsidP="00A26BC4"/>
          <w:p w:rsidR="00F41ADE" w:rsidRDefault="00F41ADE" w:rsidP="00A26BC4"/>
          <w:p w:rsidR="00F41ADE" w:rsidRDefault="00F41ADE" w:rsidP="00A26BC4"/>
          <w:p w:rsidR="00A97EAC" w:rsidRDefault="00A97EAC" w:rsidP="00A26BC4">
            <w:r>
              <w:t xml:space="preserve">La Raspberry PI recibe la información y </w:t>
            </w:r>
            <w:r w:rsidR="00A26BC4">
              <w:t>comunica el movimiento a la placa Arduino</w:t>
            </w:r>
            <w:r w:rsidR="00ED20FB">
              <w:t>.</w:t>
            </w:r>
          </w:p>
        </w:tc>
      </w:tr>
      <w:tr w:rsidR="00A97EAC" w:rsidTr="00F41ADE">
        <w:tc>
          <w:tcPr>
            <w:tcW w:w="4106" w:type="dxa"/>
          </w:tcPr>
          <w:p w:rsidR="00A97EAC" w:rsidRDefault="00A97EAC" w:rsidP="00A97EAC">
            <w:r>
              <w:rPr>
                <w:noProof/>
                <w:lang w:eastAsia="es-ES"/>
              </w:rPr>
              <w:drawing>
                <wp:inline distT="0" distB="0" distL="0" distR="0" wp14:anchorId="71EBC3D5" wp14:editId="7CC4C81F">
                  <wp:extent cx="2388185" cy="1285875"/>
                  <wp:effectExtent l="0" t="0" r="0" b="0"/>
                  <wp:docPr id="2" name="Imagen 2" descr="C:\Users\monkey lion\Dropbox\Asignaturas\SI\ARDUI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key lion\Dropbox\Asignaturas\SI\ARDUIN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06" b="6251"/>
                          <a:stretch/>
                        </pic:blipFill>
                        <pic:spPr bwMode="auto">
                          <a:xfrm>
                            <a:off x="0" y="0"/>
                            <a:ext cx="2402220" cy="1293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F41ADE" w:rsidRDefault="00F41ADE" w:rsidP="001C230E"/>
          <w:p w:rsidR="00F41ADE" w:rsidRDefault="00F41ADE" w:rsidP="001C230E"/>
          <w:p w:rsidR="00F41ADE" w:rsidRDefault="00F41ADE" w:rsidP="001C230E"/>
          <w:p w:rsidR="00A97EAC" w:rsidRDefault="00A97EAC" w:rsidP="001C230E">
            <w:r>
              <w:t xml:space="preserve">La placa Arduino se encarga de convertir el comando </w:t>
            </w:r>
            <w:r w:rsidR="001C230E">
              <w:t>al formato</w:t>
            </w:r>
            <w:r w:rsidR="00E40796">
              <w:t xml:space="preserve"> específico</w:t>
            </w:r>
            <w:r w:rsidR="001C230E">
              <w:t xml:space="preserve"> de la placa </w:t>
            </w:r>
            <w:proofErr w:type="spellStart"/>
            <w:r w:rsidR="001C230E">
              <w:t>GoShield</w:t>
            </w:r>
            <w:proofErr w:type="spellEnd"/>
            <w:r w:rsidR="00495E10">
              <w:t xml:space="preserve"> GR</w:t>
            </w:r>
            <w:r w:rsidR="00ED20FB">
              <w:t>.</w:t>
            </w:r>
          </w:p>
        </w:tc>
      </w:tr>
      <w:tr w:rsidR="00A97EAC" w:rsidTr="00F41ADE">
        <w:tc>
          <w:tcPr>
            <w:tcW w:w="4106" w:type="dxa"/>
          </w:tcPr>
          <w:p w:rsidR="00A97EAC" w:rsidRDefault="00A97EAC" w:rsidP="00A97EAC">
            <w:r>
              <w:rPr>
                <w:noProof/>
                <w:lang w:eastAsia="es-ES"/>
              </w:rPr>
              <w:drawing>
                <wp:inline distT="0" distB="0" distL="0" distR="0" wp14:anchorId="3D30E947" wp14:editId="187218BF">
                  <wp:extent cx="1967389" cy="15430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473" cy="155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F41ADE" w:rsidRDefault="00F41ADE" w:rsidP="001C230E"/>
          <w:p w:rsidR="00F41ADE" w:rsidRDefault="00F41ADE" w:rsidP="001C230E"/>
          <w:p w:rsidR="00F41ADE" w:rsidRDefault="00F41ADE" w:rsidP="001C230E"/>
          <w:p w:rsidR="00F41ADE" w:rsidRDefault="00F41ADE" w:rsidP="001C230E"/>
          <w:p w:rsidR="00A97EAC" w:rsidRDefault="001C230E" w:rsidP="00495E10">
            <w:r>
              <w:t xml:space="preserve">La placa </w:t>
            </w:r>
            <w:proofErr w:type="spellStart"/>
            <w:r>
              <w:t>GoShield</w:t>
            </w:r>
            <w:proofErr w:type="spellEnd"/>
            <w:r w:rsidR="00495E10">
              <w:t xml:space="preserve"> </w:t>
            </w:r>
            <w:r w:rsidR="00A97EAC">
              <w:t xml:space="preserve">GR </w:t>
            </w:r>
            <w:r>
              <w:t>mueve lo</w:t>
            </w:r>
            <w:r w:rsidR="00495E10">
              <w:t>s motores</w:t>
            </w:r>
            <w:r>
              <w:t>.</w:t>
            </w:r>
          </w:p>
        </w:tc>
      </w:tr>
    </w:tbl>
    <w:p w:rsidR="004663FD" w:rsidRPr="004663FD" w:rsidRDefault="004663FD" w:rsidP="004663FD"/>
    <w:sectPr w:rsidR="004663FD" w:rsidRPr="004663F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B91458E"/>
    <w:multiLevelType w:val="hybridMultilevel"/>
    <w:tmpl w:val="34AAB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F9"/>
    <w:rsid w:val="000E72EE"/>
    <w:rsid w:val="00176EA9"/>
    <w:rsid w:val="001C230E"/>
    <w:rsid w:val="002620A6"/>
    <w:rsid w:val="002B6F91"/>
    <w:rsid w:val="003C69EC"/>
    <w:rsid w:val="004663FD"/>
    <w:rsid w:val="00495E10"/>
    <w:rsid w:val="008931F9"/>
    <w:rsid w:val="00A26BC4"/>
    <w:rsid w:val="00A97EAC"/>
    <w:rsid w:val="00B04EF5"/>
    <w:rsid w:val="00CE65E1"/>
    <w:rsid w:val="00D611C9"/>
    <w:rsid w:val="00DC102F"/>
    <w:rsid w:val="00E40796"/>
    <w:rsid w:val="00ED20FB"/>
    <w:rsid w:val="00F4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6A4CF-5F0E-4AC6-8E84-ADE4DBFE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A97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key%20lion\AppData\Roaming\Microsoft\Plantillas\Dise&#241;o%20de%20inform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0CF342-02BD-4C1C-A082-F33162630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</Template>
  <TotalTime>1</TotalTime>
  <Pages>2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monkey lion</dc:creator>
  <cp:keywords/>
  <cp:lastModifiedBy>monkey lion</cp:lastModifiedBy>
  <cp:revision>2</cp:revision>
  <cp:lastPrinted>2013-09-19T11:28:00Z</cp:lastPrinted>
  <dcterms:created xsi:type="dcterms:W3CDTF">2013-09-19T16:44:00Z</dcterms:created>
  <dcterms:modified xsi:type="dcterms:W3CDTF">2013-09-19T16:44:00Z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